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2D276B09" w:rsidR="001A4A7E" w:rsidRDefault="001A4A7E" w:rsidP="00B439EE">
      <w:pPr>
        <w:pStyle w:val="Title"/>
        <w:jc w:val="center"/>
      </w:pPr>
      <w:r>
        <w:t>Invoice</w:t>
      </w:r>
    </w:p>
    <w:p w14:paraId="1FE45618" w14:textId="77777777" w:rsidR="00B439EE" w:rsidRDefault="00B439EE" w:rsidP="001A4A7E">
      <w:pPr>
        <w:jc w:val="right"/>
        <w:rPr>
          <w:rFonts w:ascii="Adobe Gothic Std B" w:eastAsia="Adobe Gothic Std B" w:hAnsi="Adobe Gothic Std B"/>
        </w:rPr>
      </w:pPr>
    </w:p>
    <w:p w14:paraId="27743F24" w14:textId="7367F8B9" w:rsidR="00B439EE" w:rsidRPr="00B439EE" w:rsidRDefault="00B439E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AFBCE4" wp14:editId="56289849">
                <wp:simplePos x="0" y="0"/>
                <wp:positionH relativeFrom="margin">
                  <wp:posOffset>200025</wp:posOffset>
                </wp:positionH>
                <wp:positionV relativeFrom="paragraph">
                  <wp:posOffset>10795</wp:posOffset>
                </wp:positionV>
                <wp:extent cx="2667000" cy="1247775"/>
                <wp:effectExtent l="0" t="0" r="0" b="9525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A921E" w14:textId="312901CE" w:rsidR="00B439EE" w:rsidRPr="00B439EE" w:rsidRDefault="00B439EE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B439EE">
                              <w:rPr>
                                <w:color w:val="002060"/>
                                <w:sz w:val="40"/>
                                <w:szCs w:val="40"/>
                              </w:rPr>
                              <w:t>Muskan Enterprises</w:t>
                            </w:r>
                          </w:p>
                          <w:p w14:paraId="11760B7E" w14:textId="14B253F6" w:rsidR="00B439EE" w:rsidRPr="00B439EE" w:rsidRDefault="00B4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Front of Saraswati </w:t>
                            </w:r>
                            <w:proofErr w:type="spellStart"/>
                            <w:r w:rsidRPr="00B439EE">
                              <w:rPr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 mandir </w:t>
                            </w:r>
                            <w:proofErr w:type="spellStart"/>
                            <w:r w:rsidRPr="00B439EE">
                              <w:rPr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 w:rsidRPr="00B439EE">
                              <w:rPr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08441F5C" w14:textId="4FC63DA3" w:rsidR="00B439EE" w:rsidRPr="00B439EE" w:rsidRDefault="00B439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439EE">
                              <w:rPr>
                                <w:sz w:val="24"/>
                                <w:szCs w:val="24"/>
                              </w:rPr>
                              <w:t>GSTIN-XXXXXXXXXXXXXXXXXXXXX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FBCE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75pt;margin-top:.85pt;width:210pt;height:98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" stroked="f">
                <v:textbox>
                  <w:txbxContent>
                    <w:p w14:paraId="1E4A921E" w14:textId="312901CE" w:rsidR="00B439EE" w:rsidRPr="00B439EE" w:rsidRDefault="00B439EE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 w:rsidRPr="00B439EE">
                        <w:rPr>
                          <w:color w:val="002060"/>
                          <w:sz w:val="40"/>
                          <w:szCs w:val="40"/>
                        </w:rPr>
                        <w:t>Muskan Enterprises</w:t>
                      </w:r>
                    </w:p>
                    <w:p w14:paraId="11760B7E" w14:textId="14B253F6" w:rsidR="00B439EE" w:rsidRPr="00B439EE" w:rsidRDefault="00B439EE">
                      <w:pPr>
                        <w:rPr>
                          <w:sz w:val="24"/>
                          <w:szCs w:val="24"/>
                        </w:rPr>
                      </w:pPr>
                      <w:r w:rsidRPr="00B439EE">
                        <w:rPr>
                          <w:sz w:val="24"/>
                          <w:szCs w:val="24"/>
                        </w:rPr>
                        <w:t xml:space="preserve">Front of Saraswati </w:t>
                      </w:r>
                      <w:proofErr w:type="spellStart"/>
                      <w:r w:rsidRPr="00B439EE">
                        <w:rPr>
                          <w:sz w:val="24"/>
                          <w:szCs w:val="24"/>
                        </w:rPr>
                        <w:t>shishu</w:t>
                      </w:r>
                      <w:proofErr w:type="spellEnd"/>
                      <w:r w:rsidRPr="00B439EE">
                        <w:rPr>
                          <w:sz w:val="24"/>
                          <w:szCs w:val="24"/>
                        </w:rPr>
                        <w:t xml:space="preserve"> mandir </w:t>
                      </w:r>
                      <w:proofErr w:type="spellStart"/>
                      <w:r w:rsidRPr="00B439EE">
                        <w:rPr>
                          <w:sz w:val="24"/>
                          <w:szCs w:val="24"/>
                        </w:rPr>
                        <w:t>ranjhi</w:t>
                      </w:r>
                      <w:proofErr w:type="spellEnd"/>
                      <w:r w:rsidRPr="00B439EE">
                        <w:rPr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08441F5C" w14:textId="4FC63DA3" w:rsidR="00B439EE" w:rsidRPr="00B439EE" w:rsidRDefault="00B439EE">
                      <w:pPr>
                        <w:rPr>
                          <w:sz w:val="24"/>
                          <w:szCs w:val="24"/>
                        </w:rPr>
                      </w:pPr>
                      <w:r w:rsidRPr="00B439EE">
                        <w:rPr>
                          <w:sz w:val="24"/>
                          <w:szCs w:val="24"/>
                        </w:rPr>
                        <w:t>GSTIN-XXXXXXXXXXXXXXXXXXXXX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EFECD6" w14:textId="15C7A792" w:rsidR="001A4A7E" w:rsidRPr="00B439EE" w:rsidRDefault="001A4A7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 w:rsidRPr="00B439EE">
        <w:rPr>
          <w:rFonts w:ascii="Adobe Gothic Std B" w:eastAsia="Adobe Gothic Std B" w:hAnsi="Adobe Gothic Std B"/>
          <w:sz w:val="24"/>
          <w:szCs w:val="24"/>
        </w:rPr>
        <w:t xml:space="preserve">To: </w:t>
      </w:r>
      <w:proofErr w:type="gramStart"/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UdhayYadav</w:t>
      </w:r>
    </w:p>
    <w:p w14:paraId="2A660C15" w14:textId="0C88B3D7" w:rsidR="001A4A7E" w:rsidRPr="00B439EE" w:rsidRDefault="001A4A7E" w:rsidP="001A4A7E">
      <w:pPr>
        <w:jc w:val="right"/>
        <w:rPr>
          <w:rFonts w:ascii="Adobe Gothic Std B" w:eastAsia="Adobe Gothic Std B" w:hAnsi="Adobe Gothic Std B"/>
          <w:sz w:val="24"/>
          <w:szCs w:val="24"/>
        </w:rPr>
      </w:pPr>
      <w:r w:rsidRPr="00B439EE">
        <w:rPr>
          <w:rFonts w:ascii="Adobe Gothic Std B" w:eastAsia="Adobe Gothic Std B" w:hAnsi="Adobe Gothic Std B"/>
          <w:sz w:val="24"/>
          <w:szCs w:val="24"/>
        </w:rPr>
        <w:t>Phone:</w:t>
      </w:r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 </w:t>
      </w:r>
      <w:proofErr w:type="gramStart"/>
      <w:r w:rsidR="005E4E1E" w:rsidRPr="00B439EE">
        <w:rPr>
          <w:rFonts w:ascii="Adobe Gothic Std B" w:eastAsia="Adobe Gothic Std B" w:hAnsi="Adobe Gothic Std B"/>
          <w:sz w:val="24"/>
          <w:szCs w:val="24"/>
        </w:rPr>
        <w:t xml:space="preserve">910=====</w:t>
      </w:r>
      <w:r w:rsidRPr="00B439EE">
        <w:rPr>
          <w:rFonts w:ascii="Adobe Gothic Std B" w:eastAsia="Adobe Gothic Std B" w:hAnsi="Adobe Gothic Std B"/>
          <w:sz w:val="24"/>
          <w:szCs w:val="24"/>
        </w:rPr>
        <w:t xml:space="preserve"> </w:t>
      </w:r>
    </w:p>
    <w:p w14:paraId="07B6E227" w14:textId="613A269C" w:rsidR="001A4A7E" w:rsidRPr="00B439EE" w:rsidRDefault="001A4A7E">
      <w:pPr>
        <w:rPr>
          <w:sz w:val="24"/>
          <w:szCs w:val="24"/>
        </w:rPr>
      </w:pPr>
    </w:p>
    <w:p w14:paraId="19DACE38" w14:textId="77777777" w:rsidR="00B439EE" w:rsidRPr="00B439EE" w:rsidRDefault="00B439EE">
      <w:pPr>
        <w:rPr>
          <w:sz w:val="24"/>
          <w:szCs w:val="24"/>
        </w:rPr>
      </w:pPr>
    </w:p>
    <w:p w14:paraId="1CE7D10B" w14:textId="77777777" w:rsidR="00B439EE" w:rsidRDefault="00B439EE"/>
    <w:p w14:paraId="58D54ADE" w14:textId="5EBAD607" w:rsidR="00B439EE" w:rsidRDefault="006D40F6" w:rsidP="006D40F6">
      <w:r>
        <w:t xml:space="preserve">         </w:t>
      </w:r>
      <w:r w:rsidR="00B439EE">
        <w:t>INVOICE NO. 00001</w:t>
      </w:r>
    </w:p>
    <w:p w14:paraId="72C7296D" w14:textId="77777777" w:rsidR="00B439EE" w:rsidRDefault="00B439EE"/>
    <w:p w14:paraId="0EA555C2" w14:textId="77777777" w:rsidR="00B439EE" w:rsidRDefault="00B439EE"/>
    <w:p w14:paraId="26049DA3" w14:textId="77777777" w:rsidR="00B439EE" w:rsidRDefault="00B439EE"/>
    <w:p w14:paraId="5F3CB95A" w14:textId="77777777" w:rsidR="00B439EE" w:rsidRDefault="00B439E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466"/>
        <w:gridCol w:w="6433"/>
        <w:gridCol w:w="1893"/>
        <w:gridCol w:w="1880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40B1A369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150.0</w:t>
            </w: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15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pencil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7.0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105.0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255.0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229.5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B439EE">
      <w:footerReference w:type="default" r:id="rId7"/>
      <w:pgSz w:w="12240" w:h="15840"/>
      <w:pgMar w:top="284" w:right="284" w:bottom="284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E6FA92" w14:textId="77777777" w:rsidR="007A0F7B" w:rsidRDefault="007A0F7B" w:rsidP="00DA124E">
      <w:r>
        <w:separator/>
      </w:r>
    </w:p>
  </w:endnote>
  <w:endnote w:type="continuationSeparator" w:id="0">
    <w:p w14:paraId="11D3223C" w14:textId="77777777" w:rsidR="007A0F7B" w:rsidRDefault="007A0F7B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85CE3" w14:textId="77777777" w:rsidR="007A0F7B" w:rsidRDefault="007A0F7B" w:rsidP="00DA124E">
      <w:r>
        <w:separator/>
      </w:r>
    </w:p>
  </w:footnote>
  <w:footnote w:type="continuationSeparator" w:id="0">
    <w:p w14:paraId="67B0B9EF" w14:textId="77777777" w:rsidR="007A0F7B" w:rsidRDefault="007A0F7B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25B53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D40F6"/>
    <w:rsid w:val="00767D7F"/>
    <w:rsid w:val="007A0F7B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439EE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77118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25B53"/>
    <w:rsid w:val="002A524A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13</cp:revision>
  <dcterms:created xsi:type="dcterms:W3CDTF">2022-10-08T09:21:00Z</dcterms:created>
  <dcterms:modified xsi:type="dcterms:W3CDTF">2024-06-19T11:49:00Z</dcterms:modified>
  <cp:category/>
  <cp:version/>
  <dc:description/>
  <dc:identifier/>
  <dc:language/>
  <dc:subject/>
</cp:coreProperties>
</file>